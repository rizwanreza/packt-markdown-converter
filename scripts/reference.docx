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w:t>
      </w:r>
      <w:proofErr w:type="spellStart"/>
      <w:r w:rsidRPr="00624A0A">
        <w:t>Github</w:t>
      </w:r>
      <w:proofErr w:type="spellEnd"/>
      <w:r w:rsidRPr="00624A0A">
        <w:t xml:space="preserve"> URL, for example, </w:t>
      </w:r>
      <w:hyperlink r:id="rId9">
        <w:r w:rsidRPr="220381DB">
          <w:rPr>
            <w:rStyle w:val="P-URL"/>
          </w:rPr>
          <w:t>https://github.com/PacktPublishing/Getting-Started-with-TensorFlow</w:t>
        </w:r>
      </w:hyperlink>
      <w:r w:rsidRPr="220381DB">
        <w:t xml:space="preserve"> (P – URL), for the code in the chapter. Create a </w:t>
      </w:r>
      <w:proofErr w:type="spellStart"/>
      <w:r w:rsidRPr="220381DB">
        <w:t>Github</w:t>
      </w:r>
      <w:proofErr w:type="spellEnd"/>
      <w:r w:rsidRPr="220381DB">
        <w:t xml:space="preserve"> folder named, "</w:t>
      </w:r>
      <w:proofErr w:type="spellStart"/>
      <w:r w:rsidRPr="220381DB">
        <w:t>chX</w:t>
      </w:r>
      <w:proofErr w:type="spellEnd"/>
      <w:r w:rsidRPr="220381DB">
        <w:t>",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w:t>
      </w:r>
      <w:proofErr w:type="spellStart"/>
      <w:r w:rsidRPr="220381DB">
        <w:t>ing</w:t>
      </w:r>
      <w:proofErr w:type="spellEnd"/>
      <w:r w:rsidRPr="220381DB">
        <w:t>’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proofErr w:type="spellStart"/>
      <w:r w:rsidRPr="220381DB">
        <w:t>this.arr</w:t>
      </w:r>
      <w:proofErr w:type="spellEnd"/>
      <w:r w:rsidR="00AA1BDD">
        <w:t>  </w:t>
      </w:r>
      <w:r w:rsidRPr="220381DB">
        <w:t>=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w:t>
      </w:r>
      <w:proofErr w:type="spellStart"/>
      <w:r w:rsidRPr="00624A0A">
        <w:t>underst</w:t>
      </w:r>
      <w:proofErr w:type="spellEnd"/>
      <w:r w:rsidRPr="00624A0A">
        <w:t xml:space="preserve">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proofErr w:type="spellStart"/>
      <w:r w:rsidRPr="220381DB">
        <w:t>this.arr</w:t>
      </w:r>
      <w:proofErr w:type="spellEnd"/>
      <w:r w:rsidRPr="220381DB">
        <w:t xml:space="preserve"> =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proofErr w:type="spellStart"/>
      <w:r w:rsidRPr="00780C03">
        <w:t>NPcap</w:t>
      </w:r>
      <w:proofErr w:type="spellEnd"/>
      <w:r w:rsidRPr="00780C03">
        <w:t xml:space="preserve"> or </w:t>
      </w:r>
      <w:proofErr w:type="spellStart"/>
      <w:r w:rsidRPr="00780C03">
        <w:t>WinPcap</w:t>
      </w:r>
      <w:proofErr w:type="spellEnd"/>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E4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A3B"/>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8CD1E3B10FD647B2C00F8D5CAE40C5" ma:contentTypeVersion="29" ma:contentTypeDescription="Create a new document." ma:contentTypeScope="" ma:versionID="5ae1002b84da2e0cdc6cefba5629065c">
  <xsd:schema xmlns:xsd="http://www.w3.org/2001/XMLSchema" xmlns:xs="http://www.w3.org/2001/XMLSchema" xmlns:p="http://schemas.microsoft.com/office/2006/metadata/properties" xmlns:ns2="53292dda-03c3-4977-bff8-bb8e9ba9cad7" xmlns:ns3="c866c9ed-2f7a-4860-bf57-8153ff3a210a" targetNamespace="http://schemas.microsoft.com/office/2006/metadata/properties" ma:root="true" ma:fieldsID="5165f4bd19b4b66600da1cc23aa1ddf4" ns2:_="" ns3:_="">
    <xsd:import namespace="53292dda-03c3-4977-bff8-bb8e9ba9cad7"/>
    <xsd:import namespace="c866c9ed-2f7a-4860-bf57-8153ff3a210a"/>
    <xsd:element name="properties">
      <xsd:complexType>
        <xsd:sequence>
          <xsd:element name="documentManagement">
            <xsd:complexType>
              <xsd:all>
                <xsd:element ref="ns2:PageCount" minOccurs="0"/>
                <xsd:element ref="ns2:AssetStage" minOccurs="0"/>
                <xsd:element ref="ns2:DaysAllocated" minOccurs="0"/>
                <xsd:element ref="ns2:Priority" minOccurs="0"/>
                <xsd:element ref="ns2:Process" minOccurs="0"/>
                <xsd:element ref="ns2:MediaServiceMetadata" minOccurs="0"/>
                <xsd:element ref="ns2:MediaServiceFastMetadata" minOccurs="0"/>
                <xsd:element ref="ns2:MediaServiceSearchProperties" minOccurs="0"/>
                <xsd:element ref="ns2:MediaServiceObjectDetectorVersions" minOccurs="0"/>
                <xsd:element ref="ns2:Asset_x0020_Number" minOccurs="0"/>
                <xsd:element ref="ns2:Asset_x0020_Type" minOccurs="0"/>
                <xsd:element ref="ns2:Category" minOccurs="0"/>
                <xsd:element ref="ns2:Early_x0020_Access" minOccurs="0"/>
                <xsd:element ref="ns2:Plagiarism_x0020_Originality" minOccurs="0"/>
                <xsd:element ref="ns2:TR_x0020_Score" minOccurs="0"/>
                <xsd:element ref="ns2:Notes0" minOccurs="0"/>
                <xsd:element ref="ns2:Reviewer" minOccurs="0"/>
                <xsd:element ref="ns2:TR_x0020_Name_x0020_1"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SafisComment"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92dda-03c3-4977-bff8-bb8e9ba9cad7" elementFormDefault="qualified">
    <xsd:import namespace="http://schemas.microsoft.com/office/2006/documentManagement/types"/>
    <xsd:import namespace="http://schemas.microsoft.com/office/infopath/2007/PartnerControls"/>
    <xsd:element name="PageCount" ma:index="8" nillable="true" ma:displayName="Page Count" ma:decimals="0" ma:format="Dropdown" ma:internalName="PageCount" ma:percentage="FALSE">
      <xsd:simpleType>
        <xsd:restriction base="dms:Number"/>
      </xsd:simpleType>
    </xsd:element>
    <xsd:element name="AssetStage" ma:index="9" nillable="true" ma:displayName="Asset Stage" ma:format="Dropdown" ma:internalName="AssetStage">
      <xsd:simpleType>
        <xsd:union memberTypes="dms:Text">
          <xsd:simpleType>
            <xsd:restriction base="dms:Choice">
              <xsd:enumeration value="Preliminary Draft I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ed"/>
              <xsd:enumeration value="Layouts"/>
              <xsd:enumeration value="Proof Read Submission"/>
              <xsd:enumeration value="Proof Reading Done"/>
              <xsd:enumeration value="PR - Checks"/>
              <xsd:enumeration value="Prefinals Ready"/>
              <xsd:enumeration value="Prefinals Sent"/>
              <xsd:enumeration value="Prefinals Received"/>
              <xsd:enumeration value="Final Review"/>
              <xsd:enumeration value="Finals Completed"/>
              <xsd:enumeration value="​Indexer Finalization"/>
              <xsd:enumeration value="​Editor Finalization"/>
              <xsd:enumeration value="​Production Designer Finalization"/>
              <xsd:enumeration value="Porfolio Director - Checks"/>
              <xsd:enumeration value="​Upload"/>
              <xsd:enumeration value="​Graphics and Code Bundle Complete"/>
              <xsd:enumeration value="​Post Upload"/>
              <xsd:enumeration value="​Published"/>
            </xsd:restriction>
          </xsd:simpleType>
        </xsd:union>
      </xsd:simpleType>
    </xsd:element>
    <xsd:element name="DaysAllocated" ma:index="10" nillable="true" ma:displayName="Days Allocated" ma:decimals="0" ma:default="1" ma:format="Dropdown" ma:internalName="DaysAllocated" ma:percentage="FALSE">
      <xsd:simpleType>
        <xsd:restriction base="dms:Number"/>
      </xsd:simpleType>
    </xsd:element>
    <xsd:element name="Priority" ma:index="11" nillable="true" ma:displayName="Priority" ma:default="0" ma:internalName="Priority">
      <xsd:simpleType>
        <xsd:restriction base="dms:Boolean"/>
      </xsd:simpleType>
    </xsd:element>
    <xsd:element name="Process" ma:index="12" nillable="true" ma:displayName="Process" ma:default="CE" ma:format="Dropdown" ma:internalName="Process">
      <xsd:simpleType>
        <xsd:restriction base="dms:Choice">
          <xsd:enumeration value="CE"/>
          <xsd:enumeration value="LSE"/>
          <xsd:enumeration value="DCE"/>
          <xsd:enumeration value="WPR"/>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Asset_x0020_Number" ma:index="17" nillable="true" ma:displayName="Asset Number" ma:description="This is the asset number of the project and no asset type should have same numbers" ma:format="Dropdown" ma:internalName="Asset_x0020_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_x0020_Type" ma:index="18" nillable="true" ma:displayName="Asset Type" ma:description="This is the type of Asset related to the product development" ma:format="Dropdown" ma:internalName="Asset_x0020_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19" nillable="true" ma:displayName="Category" ma:format="Dropdown" ma:internalName="Category">
      <xsd:simpleType>
        <xsd:restriction base="dms:Choice">
          <xsd:enumeration value="Cybersecurity"/>
          <xsd:enumeration value="Data Engineering"/>
          <xsd:enumeration value="Data Science"/>
          <xsd:enumeration value="Embedded Systems Development"/>
          <xsd:enumeration value="Game Development"/>
          <xsd:enumeration value="LLM Engineering"/>
          <xsd:enumeration value="Software Engineering and Architecture"/>
          <xsd:enumeration value="Systems Administration and Networking"/>
          <xsd:enumeration value="Tech Powered Pro"/>
          <xsd:enumeration value="Web &amp; Application Development"/>
        </xsd:restriction>
      </xsd:simpleType>
    </xsd:element>
    <xsd:element name="Early_x0020_Access" ma:index="20" nillable="true" ma:displayName="Early Access" ma:default="0" ma:description="This is an option which you select when you want the chapter to be a part of the Early Access" ma:internalName="Early_x0020_Access">
      <xsd:simpleType>
        <xsd:restriction base="dms:Boolean"/>
      </xsd:simpleType>
    </xsd:element>
    <xsd:element name="Plagiarism_x0020_Originality" ma:index="21" nillable="true" ma:displayName="Plagiarism Originality" ma:description="This is a column to fill the plagiarism originality scores" ma:internalName="Plagiarism_x0020_Originality">
      <xsd:simpleType>
        <xsd:restriction base="dms:Number"/>
      </xsd:simpleType>
    </xsd:element>
    <xsd:element name="TR_x0020_Score" ma:index="22" nillable="true" ma:displayName="TR Score" ma:decimals="1" ma:internalName="TR_x0020_Score">
      <xsd:simpleType>
        <xsd:restriction base="dms:Number">
          <xsd:maxInclusive value="10"/>
          <xsd:minInclusive value="1"/>
        </xsd:restriction>
      </xsd:simpleType>
    </xsd:element>
    <xsd:element name="Notes0" ma:index="23" nillable="true" ma:displayName="Notes" ma:internalName="Notes0">
      <xsd:simpleType>
        <xsd:restriction base="dms:Text">
          <xsd:maxLength value="255"/>
        </xsd:restriction>
      </xsd:simpleType>
    </xsd:element>
    <xsd:element name="Reviewer" ma:index="24" nillable="true" ma:displayName="Reviewer" ma:format="Dropdown" ma:internalName="Reviewer">
      <xsd:simpleType>
        <xsd:restriction base="dms:Text">
          <xsd:maxLength value="255"/>
        </xsd:restriction>
      </xsd:simpleType>
    </xsd:element>
    <xsd:element name="TR_x0020_Name_x0020_1" ma:index="25" nillable="true" ma:displayName="TR Name 1" ma:description="&quot;attack&quot; in &quot;Compressor&quot; bullet point&#10;&#10;I am keeping this highlighted so that I can explain what Attack (technical sound term) means in the Glossary." ma:internalName="TR_x0020_Name_x0020_1">
      <xsd:simpleType>
        <xsd:restriction base="dms:Note">
          <xsd:maxLength value="255"/>
        </xsd:restrictio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DateTaken" ma:index="29" nillable="true" ma:displayName="MediaServiceDateTaken" ma:hidden="true" ma:indexed="true" ma:internalName="MediaServiceDateTaken" ma:readOnly="true">
      <xsd:simpleType>
        <xsd:restriction base="dms:Text"/>
      </xsd:simpleType>
    </xsd:element>
    <xsd:element name="MediaServiceOCR" ma:index="30" nillable="true" ma:displayName="Extracted Text" ma:internalName="MediaServiceOCR" ma:readOnly="true">
      <xsd:simpleType>
        <xsd:restriction base="dms:Note">
          <xsd:maxLength value="255"/>
        </xsd:restriction>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Location" ma:index="33" nillable="true" ma:displayName="Location" ma:description="" ma:indexed="true" ma:internalName="MediaServiceLocation" ma:readOnly="true">
      <xsd:simpleType>
        <xsd:restriction base="dms:Text"/>
      </xsd:simpleType>
    </xsd:element>
    <xsd:element name="SafisComment" ma:index="34" nillable="true" ma:displayName="Safis Comment" ma:format="Dropdown" ma:internalName="SafisComment">
      <xsd:simpleType>
        <xsd:restriction base="dms:Choice">
          <xsd:enumeration value="Same Day TAT"/>
          <xsd:enumeration value="One Day TAT"/>
        </xsd:restriction>
      </xsd:simpleType>
    </xsd:element>
    <xsd:element name="MediaLengthInSeconds" ma:index="35" nillable="true" ma:displayName="MediaLengthInSeconds" ma:hidden="true" ma:internalName="MediaLengthInSeconds" ma:readOnly="true">
      <xsd:simpleType>
        <xsd:restriction base="dms:Unknown"/>
      </xsd:simpleType>
    </xsd:element>
    <xsd:element name="MediaServiceBillingMetadata" ma:index="3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53292dda-03c3-4977-bff8-bb8e9ba9cad7">
      <Terms xmlns="http://schemas.microsoft.com/office/infopath/2007/PartnerControls"/>
    </lcf76f155ced4ddcb4097134ff3c332f>
    <DaysAllocated xmlns="53292dda-03c3-4977-bff8-bb8e9ba9cad7">1</DaysAllocated>
    <Early_x0020_Access xmlns="53292dda-03c3-4977-bff8-bb8e9ba9cad7">false</Early_x0020_Access>
    <AssetStage xmlns="53292dda-03c3-4977-bff8-bb8e9ba9cad7" xsi:nil="true"/>
    <PageCount xmlns="53292dda-03c3-4977-bff8-bb8e9ba9cad7" xsi:nil="true"/>
    <Category xmlns="53292dda-03c3-4977-bff8-bb8e9ba9cad7" xsi:nil="true"/>
    <Notes0 xmlns="53292dda-03c3-4977-bff8-bb8e9ba9cad7" xsi:nil="true"/>
    <TR_x0020_Name_x0020_1 xmlns="53292dda-03c3-4977-bff8-bb8e9ba9cad7" xsi:nil="true"/>
    <Reviewer xmlns="53292dda-03c3-4977-bff8-bb8e9ba9cad7" xsi:nil="true"/>
    <Priority xmlns="53292dda-03c3-4977-bff8-bb8e9ba9cad7">false</Priority>
    <TR_x0020_Score xmlns="53292dda-03c3-4977-bff8-bb8e9ba9cad7" xsi:nil="true"/>
    <Asset_x0020_Number xmlns="53292dda-03c3-4977-bff8-bb8e9ba9cad7" xsi:nil="true"/>
    <Plagiarism_x0020_Originality xmlns="53292dda-03c3-4977-bff8-bb8e9ba9cad7" xsi:nil="true"/>
    <Process xmlns="53292dda-03c3-4977-bff8-bb8e9ba9cad7">CE</Process>
    <Asset_x0020_Type xmlns="53292dda-03c3-4977-bff8-bb8e9ba9cad7" xsi:nil="true"/>
    <SafisComment xmlns="53292dda-03c3-4977-bff8-bb8e9ba9cad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C171E7-3400-4C2D-B616-46B5A72BE6CF}"/>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26</cp:revision>
  <dcterms:created xsi:type="dcterms:W3CDTF">2019-09-30T16:14:00Z</dcterms:created>
  <dcterms:modified xsi:type="dcterms:W3CDTF">2022-10-06T10:10:00Z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0x010100F28CD1E3B10FD647B2C00F8D5CAE40C5</vt:lpwstr>
  </property>
  <property fmtid="{D5CDD505-2E9C-101B-9397-08002B2CF9AE}" pid="8" name="MediaServiceImageTags">
    <vt:lpwstr/>
  </property>
  <property fmtid="{D5CDD505-2E9C-101B-9397-08002B2CF9AE}" pid="9" name="Early Access">
    <vt:bool>false</vt:bool>
  </property>
  <property fmtid="{D5CDD505-2E9C-101B-9397-08002B2CF9AE}" pid="13" name="NameoftheTR">
    <vt:lpwstr/>
  </property>
  <property fmtid="{D5CDD505-2E9C-101B-9397-08002B2CF9AE}" pid="17" name="DaysAllocated">
    <vt:r8>1</vt:r8>
  </property>
</Properties>
</file>